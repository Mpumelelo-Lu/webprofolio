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501"/>
        <w:gridCol w:w="6210"/>
        <w:gridCol w:w="1689"/>
        <w:gridCol w:w="607"/>
      </w:tblGrid>
      <w:tr w:rsidR="00605A5B" w:rsidTr="00212883">
        <w:trPr>
          <w:trHeight w:val="2285"/>
        </w:trPr>
        <w:tc>
          <w:tcPr>
            <w:tcW w:w="1560" w:type="dxa"/>
            <w:tcBorders>
              <w:bottom w:val="single" w:sz="18" w:space="0" w:color="5F5F5F" w:themeColor="accent5"/>
            </w:tcBorders>
          </w:tcPr>
          <w:p w:rsidR="00605A5B" w:rsidRPr="002C7FA2" w:rsidRDefault="00605A5B" w:rsidP="002C7FA2">
            <w:pPr>
              <w:jc w:val="center"/>
              <w:rPr>
                <w:color w:val="595959" w:themeColor="text1" w:themeTint="A6"/>
              </w:rPr>
            </w:pPr>
          </w:p>
        </w:tc>
        <w:tc>
          <w:tcPr>
            <w:tcW w:w="8751" w:type="dxa"/>
            <w:gridSpan w:val="2"/>
            <w:tcBorders>
              <w:bottom w:val="single" w:sz="18" w:space="0" w:color="5F5F5F" w:themeColor="accent5"/>
            </w:tcBorders>
          </w:tcPr>
          <w:p w:rsidR="00605A5B" w:rsidRPr="002C7FA2" w:rsidRDefault="00223FC3" w:rsidP="00212883">
            <w:pPr>
              <w:pStyle w:val="Title"/>
              <w:rPr>
                <w:color w:val="595959" w:themeColor="text1" w:themeTint="A6"/>
              </w:rPr>
            </w:pPr>
            <w:r>
              <w:rPr>
                <w:rStyle w:val="Emphasis"/>
              </w:rPr>
              <w:t>Curr</w:t>
            </w:r>
            <w:bookmarkStart w:id="0" w:name="_GoBack"/>
            <w:bookmarkEnd w:id="0"/>
            <w:r>
              <w:rPr>
                <w:rStyle w:val="Emphasis"/>
              </w:rPr>
              <w:t>iculum vitae</w:t>
            </w:r>
          </w:p>
          <w:p w:rsidR="00605A5B" w:rsidRDefault="00223FC3" w:rsidP="00212883">
            <w:pPr>
              <w:pStyle w:val="Subtitle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Mpumelelo Maswanganye</w:t>
            </w:r>
          </w:p>
          <w:p w:rsidR="00212883" w:rsidRPr="00212883" w:rsidRDefault="00212883" w:rsidP="00212883"/>
        </w:tc>
        <w:tc>
          <w:tcPr>
            <w:tcW w:w="696" w:type="dxa"/>
            <w:tcBorders>
              <w:bottom w:val="single" w:sz="18" w:space="0" w:color="5F5F5F" w:themeColor="accent5"/>
            </w:tcBorders>
          </w:tcPr>
          <w:p w:rsidR="00605A5B" w:rsidRDefault="00605A5B"/>
        </w:tc>
      </w:tr>
      <w:tr w:rsidR="00F4501B" w:rsidTr="00212883">
        <w:trPr>
          <w:trHeight w:val="377"/>
        </w:trPr>
        <w:tc>
          <w:tcPr>
            <w:tcW w:w="1560" w:type="dxa"/>
            <w:tcBorders>
              <w:top w:val="single" w:sz="18" w:space="0" w:color="5F5F5F" w:themeColor="accent5"/>
              <w:right w:val="single" w:sz="18" w:space="0" w:color="5F5F5F" w:themeColor="accent5"/>
            </w:tcBorders>
          </w:tcPr>
          <w:p w:rsidR="00F4501B" w:rsidRPr="002C7FA2" w:rsidRDefault="00F4501B">
            <w:pPr>
              <w:rPr>
                <w:color w:val="595959" w:themeColor="text1" w:themeTint="A6"/>
              </w:rPr>
            </w:pPr>
          </w:p>
        </w:tc>
        <w:tc>
          <w:tcPr>
            <w:tcW w:w="6695" w:type="dxa"/>
            <w:tcBorders>
              <w:top w:val="single" w:sz="18" w:space="0" w:color="5F5F5F" w:themeColor="accent5"/>
              <w:left w:val="single" w:sz="18" w:space="0" w:color="5F5F5F" w:themeColor="accent5"/>
            </w:tcBorders>
          </w:tcPr>
          <w:p w:rsidR="00F4501B" w:rsidRPr="002C7FA2" w:rsidRDefault="00F4501B">
            <w:pPr>
              <w:rPr>
                <w:color w:val="595959" w:themeColor="text1" w:themeTint="A6"/>
              </w:rPr>
            </w:pPr>
          </w:p>
        </w:tc>
        <w:tc>
          <w:tcPr>
            <w:tcW w:w="2752" w:type="dxa"/>
            <w:gridSpan w:val="2"/>
            <w:tcBorders>
              <w:top w:val="single" w:sz="18" w:space="0" w:color="5F5F5F" w:themeColor="accent5"/>
            </w:tcBorders>
          </w:tcPr>
          <w:p w:rsidR="00F4501B" w:rsidRPr="002C7FA2" w:rsidRDefault="00F4501B">
            <w:pPr>
              <w:rPr>
                <w:color w:val="595959" w:themeColor="text1" w:themeTint="A6"/>
              </w:rPr>
            </w:pPr>
          </w:p>
        </w:tc>
      </w:tr>
      <w:tr w:rsidR="00605A5B" w:rsidTr="00212883">
        <w:trPr>
          <w:trHeight w:val="2151"/>
        </w:trPr>
        <w:tc>
          <w:tcPr>
            <w:tcW w:w="1560" w:type="dxa"/>
            <w:tcBorders>
              <w:right w:val="single" w:sz="18" w:space="0" w:color="5F5F5F" w:themeColor="accent5"/>
            </w:tcBorders>
          </w:tcPr>
          <w:p w:rsidR="00605A5B" w:rsidRPr="00605A5B" w:rsidRDefault="00D53518" w:rsidP="00605A5B">
            <w:pPr>
              <w:pStyle w:val="Heading1"/>
            </w:pPr>
            <w:sdt>
              <w:sdtPr>
                <w:id w:val="1604447469"/>
                <w:placeholder>
                  <w:docPart w:val="F8BB55112CE24BB6AF48F1D98733EEC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2C7FA2">
                  <w:rPr>
                    <w:color w:val="595959" w:themeColor="text1" w:themeTint="A6"/>
                  </w:rPr>
                  <w:t>Contact</w:t>
                </w:r>
              </w:sdtContent>
            </w:sdt>
          </w:p>
          <w:p w:rsidR="00C1095A" w:rsidRDefault="00223FC3" w:rsidP="00223FC3">
            <w:pPr>
              <w:pStyle w:val="TextLeft"/>
            </w:pPr>
            <w:r>
              <w:t>Pretoria, Gauteng 0132</w:t>
            </w:r>
          </w:p>
          <w:p w:rsidR="00C1095A" w:rsidRDefault="00223FC3" w:rsidP="00C1095A">
            <w:pPr>
              <w:pStyle w:val="TextLeft"/>
            </w:pPr>
            <w:r>
              <w:t>0647489904</w:t>
            </w:r>
          </w:p>
          <w:p w:rsidR="00C1095A" w:rsidRDefault="00223FC3" w:rsidP="00C1095A">
            <w:pPr>
              <w:pStyle w:val="TextLeft"/>
            </w:pPr>
            <w:r>
              <w:t>Lulamasw@gmail.com</w:t>
            </w:r>
          </w:p>
          <w:p w:rsidR="00605A5B" w:rsidRDefault="00605A5B" w:rsidP="00605A5B">
            <w:pPr>
              <w:pStyle w:val="TextLeft"/>
            </w:pPr>
          </w:p>
        </w:tc>
        <w:tc>
          <w:tcPr>
            <w:tcW w:w="9447" w:type="dxa"/>
            <w:gridSpan w:val="3"/>
            <w:tcBorders>
              <w:left w:val="single" w:sz="18" w:space="0" w:color="5F5F5F" w:themeColor="accent5"/>
              <w:bottom w:val="single" w:sz="8" w:space="0" w:color="5F5F5F" w:themeColor="accent5"/>
            </w:tcBorders>
          </w:tcPr>
          <w:p w:rsidR="00605A5B" w:rsidRDefault="00D53518" w:rsidP="00605A5B">
            <w:pPr>
              <w:pStyle w:val="Heading2"/>
            </w:pPr>
            <w:sdt>
              <w:sdtPr>
                <w:id w:val="-651833632"/>
                <w:placeholder>
                  <w:docPart w:val="79F4BC9EA7CF46B898898B7C6A43D31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2C7FA2">
                  <w:rPr>
                    <w:color w:val="595959" w:themeColor="text1" w:themeTint="A6"/>
                  </w:rPr>
                  <w:t>Objective</w:t>
                </w:r>
              </w:sdtContent>
            </w:sdt>
          </w:p>
          <w:p w:rsidR="00605A5B" w:rsidRPr="006E70D3" w:rsidRDefault="00E35804" w:rsidP="00875853">
            <w:pPr>
              <w:pStyle w:val="TextRight"/>
            </w:pPr>
            <w:r w:rsidRPr="00E35804">
              <w:t>Highly motivated and hardworking professional with a strong drive to enhance business performance</w:t>
            </w:r>
            <w:r w:rsidR="00875853">
              <w:t xml:space="preserve"> in the IT sector</w:t>
            </w:r>
            <w:r w:rsidRPr="00E35804">
              <w:t>. Adaptable and resourceful, skilled at working independently and in teams to achieve</w:t>
            </w:r>
            <w:r w:rsidR="00875853">
              <w:t xml:space="preserve"> goals. Currently completed school course and </w:t>
            </w:r>
            <w:r w:rsidRPr="00E35804">
              <w:t>eager to gain real-world experience and contribute to a dynamic company while continuing to learn and grow.</w:t>
            </w:r>
          </w:p>
        </w:tc>
      </w:tr>
      <w:tr w:rsidR="000E1D44" w:rsidTr="00212883">
        <w:trPr>
          <w:trHeight w:val="1811"/>
        </w:trPr>
        <w:tc>
          <w:tcPr>
            <w:tcW w:w="1560" w:type="dxa"/>
            <w:tcBorders>
              <w:right w:val="single" w:sz="18" w:space="0" w:color="5F5F5F" w:themeColor="accent5"/>
            </w:tcBorders>
          </w:tcPr>
          <w:p w:rsidR="000E1D44" w:rsidRDefault="000E1D44" w:rsidP="00C1095A">
            <w:pPr>
              <w:pStyle w:val="TextLeft"/>
            </w:pPr>
          </w:p>
        </w:tc>
        <w:tc>
          <w:tcPr>
            <w:tcW w:w="9447" w:type="dxa"/>
            <w:gridSpan w:val="3"/>
            <w:tcBorders>
              <w:left w:val="single" w:sz="18" w:space="0" w:color="5F5F5F" w:themeColor="accent5"/>
              <w:bottom w:val="single" w:sz="8" w:space="0" w:color="5F5F5F" w:themeColor="accent5"/>
            </w:tcBorders>
          </w:tcPr>
          <w:p w:rsidR="00A77921" w:rsidRDefault="00D53518" w:rsidP="00223FC3">
            <w:pPr>
              <w:pStyle w:val="Heading2"/>
              <w:tabs>
                <w:tab w:val="left" w:pos="2160"/>
              </w:tabs>
            </w:pPr>
            <w:sdt>
              <w:sdtPr>
                <w:id w:val="-1767221959"/>
                <w:placeholder>
                  <w:docPart w:val="2F7FD2A2D55047EABA7ACA509DD6C7D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Experience</w:t>
                </w:r>
              </w:sdtContent>
            </w:sdt>
            <w:r w:rsidR="00223FC3">
              <w:tab/>
            </w:r>
          </w:p>
          <w:p w:rsidR="00223FC3" w:rsidRPr="00264BD3" w:rsidRDefault="00223FC3" w:rsidP="00223FC3">
            <w:pPr>
              <w:pStyle w:val="NormalWeb"/>
              <w:rPr>
                <w:color w:val="595959" w:themeColor="text1" w:themeTint="A6"/>
              </w:rPr>
            </w:pPr>
            <w:r w:rsidRPr="00264BD3">
              <w:rPr>
                <w:color w:val="595959" w:themeColor="text1" w:themeTint="A6"/>
              </w:rPr>
              <w:t>(</w:t>
            </w:r>
            <w:r w:rsidRPr="00264BD3">
              <w:rPr>
                <w:b/>
                <w:bCs/>
                <w:color w:val="595959" w:themeColor="text1" w:themeTint="A6"/>
              </w:rPr>
              <w:t xml:space="preserve">C# </w:t>
            </w:r>
            <w:r w:rsidR="00264BD3" w:rsidRPr="00264BD3">
              <w:rPr>
                <w:b/>
                <w:bCs/>
                <w:color w:val="595959" w:themeColor="text1" w:themeTint="A6"/>
              </w:rPr>
              <w:t>Tutor</w:t>
            </w:r>
            <w:r w:rsidR="00264BD3">
              <w:rPr>
                <w:b/>
                <w:bCs/>
                <w:color w:val="595959" w:themeColor="text1" w:themeTint="A6"/>
              </w:rPr>
              <w:t>ing)</w:t>
            </w:r>
            <w:r w:rsidRPr="00264BD3">
              <w:rPr>
                <w:color w:val="595959" w:themeColor="text1" w:themeTint="A6"/>
              </w:rPr>
              <w:br/>
            </w:r>
            <w:r w:rsidRPr="00264BD3">
              <w:rPr>
                <w:i/>
                <w:iCs/>
                <w:color w:val="595959" w:themeColor="text1" w:themeTint="A6"/>
              </w:rPr>
              <w:t xml:space="preserve">Rosebank, </w:t>
            </w:r>
            <w:r w:rsidR="00264BD3">
              <w:rPr>
                <w:i/>
                <w:iCs/>
                <w:color w:val="595959" w:themeColor="text1" w:themeTint="A6"/>
              </w:rPr>
              <w:t>2022</w:t>
            </w:r>
          </w:p>
          <w:p w:rsidR="00223FC3" w:rsidRPr="00223FC3" w:rsidRDefault="00223FC3" w:rsidP="00223FC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95959" w:themeColor="text1" w:themeTint="A6"/>
                <w:lang w:val="en-ZA" w:eastAsia="en-ZA"/>
              </w:rPr>
            </w:pPr>
            <w:r w:rsidRPr="00223FC3">
              <w:rPr>
                <w:rFonts w:ascii="Times New Roman" w:eastAsia="Times New Roman" w:hAnsi="Times New Roman" w:cs="Times New Roman"/>
                <w:color w:val="595959" w:themeColor="text1" w:themeTint="A6"/>
                <w:lang w:val="en-ZA" w:eastAsia="en-ZA"/>
              </w:rPr>
              <w:t>Volunteered as a tutor for a C# programming lesson for a group of kids.</w:t>
            </w:r>
          </w:p>
          <w:p w:rsidR="00223FC3" w:rsidRPr="00223FC3" w:rsidRDefault="00223FC3" w:rsidP="00223FC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95959" w:themeColor="text1" w:themeTint="A6"/>
                <w:lang w:val="en-ZA" w:eastAsia="en-ZA"/>
              </w:rPr>
            </w:pPr>
            <w:r w:rsidRPr="00223FC3">
              <w:rPr>
                <w:rFonts w:ascii="Times New Roman" w:eastAsia="Times New Roman" w:hAnsi="Times New Roman" w:cs="Times New Roman"/>
                <w:color w:val="595959" w:themeColor="text1" w:themeTint="A6"/>
                <w:lang w:val="en-ZA" w:eastAsia="en-ZA"/>
              </w:rPr>
              <w:t>Provided guidance on</w:t>
            </w:r>
            <w:r w:rsidR="00264BD3">
              <w:rPr>
                <w:rFonts w:ascii="Times New Roman" w:eastAsia="Times New Roman" w:hAnsi="Times New Roman" w:cs="Times New Roman"/>
                <w:color w:val="595959" w:themeColor="text1" w:themeTint="A6"/>
                <w:lang w:val="en-ZA" w:eastAsia="en-ZA"/>
              </w:rPr>
              <w:t xml:space="preserve"> implementing </w:t>
            </w:r>
            <w:r w:rsidR="00E35804">
              <w:rPr>
                <w:rFonts w:ascii="Times New Roman" w:eastAsia="Times New Roman" w:hAnsi="Times New Roman" w:cs="Times New Roman"/>
                <w:color w:val="595959" w:themeColor="text1" w:themeTint="A6"/>
                <w:lang w:val="en-ZA" w:eastAsia="en-ZA"/>
              </w:rPr>
              <w:t xml:space="preserve">multi-dimensional </w:t>
            </w:r>
            <w:r w:rsidR="00264BD3">
              <w:rPr>
                <w:rFonts w:ascii="Times New Roman" w:eastAsia="Times New Roman" w:hAnsi="Times New Roman" w:cs="Times New Roman"/>
                <w:color w:val="595959" w:themeColor="text1" w:themeTint="A6"/>
                <w:lang w:val="en-ZA" w:eastAsia="en-ZA"/>
              </w:rPr>
              <w:t>arrays,</w:t>
            </w:r>
            <w:r w:rsidRPr="00223FC3">
              <w:rPr>
                <w:rFonts w:ascii="Times New Roman" w:eastAsia="Times New Roman" w:hAnsi="Times New Roman" w:cs="Times New Roman"/>
                <w:color w:val="595959" w:themeColor="text1" w:themeTint="A6"/>
                <w:lang w:val="en-ZA" w:eastAsia="en-ZA"/>
              </w:rPr>
              <w:t xml:space="preserve"> helping students understand programming fundamentals.</w:t>
            </w:r>
          </w:p>
          <w:p w:rsidR="000E1D44" w:rsidRDefault="000E1D44" w:rsidP="00264BD3">
            <w:pPr>
              <w:spacing w:before="100" w:beforeAutospacing="1" w:after="100" w:afterAutospacing="1"/>
              <w:ind w:left="720"/>
            </w:pPr>
          </w:p>
        </w:tc>
      </w:tr>
      <w:tr w:rsidR="000E1D44" w:rsidTr="00212883">
        <w:trPr>
          <w:trHeight w:val="1840"/>
        </w:trPr>
        <w:tc>
          <w:tcPr>
            <w:tcW w:w="1560" w:type="dxa"/>
            <w:tcBorders>
              <w:right w:val="single" w:sz="18" w:space="0" w:color="5F5F5F" w:themeColor="accent5"/>
            </w:tcBorders>
          </w:tcPr>
          <w:p w:rsidR="000E1D44" w:rsidRDefault="000E1D44" w:rsidP="0057534A">
            <w:pPr>
              <w:pStyle w:val="TextLeft"/>
            </w:pPr>
          </w:p>
        </w:tc>
        <w:tc>
          <w:tcPr>
            <w:tcW w:w="9447" w:type="dxa"/>
            <w:gridSpan w:val="3"/>
            <w:tcBorders>
              <w:top w:val="single" w:sz="8" w:space="0" w:color="5F5F5F" w:themeColor="accent5"/>
              <w:left w:val="single" w:sz="18" w:space="0" w:color="5F5F5F" w:themeColor="accent5"/>
              <w:bottom w:val="single" w:sz="8" w:space="0" w:color="5F5F5F" w:themeColor="accent5"/>
            </w:tcBorders>
          </w:tcPr>
          <w:p w:rsidR="00223FC3" w:rsidRDefault="00D53518" w:rsidP="00223FC3">
            <w:pPr>
              <w:pStyle w:val="Heading1"/>
              <w:jc w:val="left"/>
            </w:pPr>
            <w:sdt>
              <w:sdtPr>
                <w:id w:val="-242716918"/>
                <w:placeholder>
                  <w:docPart w:val="BEA3F03B43FD4BB8BD7026B3529FC32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23FC3" w:rsidRPr="000E1D44">
                  <w:t>Key Skills</w:t>
                </w:r>
              </w:sdtContent>
            </w:sdt>
          </w:p>
          <w:p w:rsidR="00223FC3" w:rsidRDefault="00223FC3" w:rsidP="00223FC3">
            <w:pPr>
              <w:pStyle w:val="TextLeft"/>
              <w:jc w:val="left"/>
            </w:pPr>
            <w:r>
              <w:t>Multitasking</w:t>
            </w:r>
          </w:p>
          <w:p w:rsidR="00223FC3" w:rsidRDefault="00223FC3" w:rsidP="00223FC3">
            <w:pPr>
              <w:pStyle w:val="TextLeft"/>
              <w:jc w:val="left"/>
            </w:pPr>
            <w:r>
              <w:t>Problem Solving</w:t>
            </w:r>
          </w:p>
          <w:p w:rsidR="00223FC3" w:rsidRDefault="00223FC3" w:rsidP="00223FC3">
            <w:pPr>
              <w:pStyle w:val="TextLeft"/>
              <w:jc w:val="left"/>
            </w:pPr>
            <w:r>
              <w:t>Computer skills</w:t>
            </w:r>
          </w:p>
          <w:p w:rsidR="0057534A" w:rsidRDefault="00223FC3" w:rsidP="00223FC3">
            <w:pPr>
              <w:pStyle w:val="TextLeft"/>
              <w:jc w:val="left"/>
            </w:pPr>
            <w:r>
              <w:t>Flexible and adaptable</w:t>
            </w:r>
          </w:p>
          <w:p w:rsidR="000E1D44" w:rsidRDefault="000E1D44" w:rsidP="00223FC3">
            <w:pPr>
              <w:pStyle w:val="TextRight"/>
            </w:pPr>
          </w:p>
        </w:tc>
      </w:tr>
      <w:tr w:rsidR="000E1D44" w:rsidTr="00212883">
        <w:trPr>
          <w:trHeight w:val="3358"/>
        </w:trPr>
        <w:tc>
          <w:tcPr>
            <w:tcW w:w="1560" w:type="dxa"/>
            <w:tcBorders>
              <w:right w:val="single" w:sz="18" w:space="0" w:color="5F5F5F" w:themeColor="accent5"/>
            </w:tcBorders>
          </w:tcPr>
          <w:p w:rsidR="00E35804" w:rsidRDefault="00E35804"/>
          <w:p w:rsidR="00E35804" w:rsidRPr="00E35804" w:rsidRDefault="00E35804" w:rsidP="00E35804"/>
          <w:p w:rsidR="00E35804" w:rsidRPr="00E35804" w:rsidRDefault="00E35804" w:rsidP="00E35804"/>
          <w:p w:rsidR="00E35804" w:rsidRPr="00E35804" w:rsidRDefault="00E35804" w:rsidP="00E35804"/>
          <w:p w:rsidR="00E35804" w:rsidRDefault="00E35804" w:rsidP="00E35804"/>
          <w:p w:rsidR="000833E3" w:rsidRDefault="000833E3" w:rsidP="00E35804">
            <w:pPr>
              <w:jc w:val="center"/>
            </w:pPr>
          </w:p>
          <w:p w:rsidR="000833E3" w:rsidRPr="000833E3" w:rsidRDefault="000833E3" w:rsidP="000833E3"/>
          <w:p w:rsidR="000833E3" w:rsidRPr="000833E3" w:rsidRDefault="000833E3" w:rsidP="000833E3"/>
          <w:p w:rsidR="000833E3" w:rsidRPr="000833E3" w:rsidRDefault="000833E3" w:rsidP="000833E3"/>
          <w:p w:rsidR="000833E3" w:rsidRPr="000833E3" w:rsidRDefault="000833E3" w:rsidP="000833E3"/>
          <w:p w:rsidR="000833E3" w:rsidRPr="000833E3" w:rsidRDefault="000833E3" w:rsidP="000833E3"/>
          <w:p w:rsidR="000833E3" w:rsidRPr="000833E3" w:rsidRDefault="000833E3" w:rsidP="000833E3"/>
          <w:p w:rsidR="000833E3" w:rsidRPr="000833E3" w:rsidRDefault="000833E3" w:rsidP="000833E3"/>
          <w:p w:rsidR="000833E3" w:rsidRPr="000833E3" w:rsidRDefault="000833E3" w:rsidP="000833E3"/>
          <w:p w:rsidR="000833E3" w:rsidRPr="000833E3" w:rsidRDefault="000833E3" w:rsidP="000833E3"/>
          <w:p w:rsidR="000E1D44" w:rsidRPr="000833E3" w:rsidRDefault="000E1D44" w:rsidP="000833E3">
            <w:pPr>
              <w:jc w:val="center"/>
            </w:pPr>
          </w:p>
        </w:tc>
        <w:tc>
          <w:tcPr>
            <w:tcW w:w="9447" w:type="dxa"/>
            <w:gridSpan w:val="3"/>
            <w:tcBorders>
              <w:left w:val="single" w:sz="18" w:space="0" w:color="5F5F5F" w:themeColor="accent5"/>
              <w:bottom w:val="single" w:sz="8" w:space="0" w:color="5F5F5F" w:themeColor="accent5"/>
            </w:tcBorders>
          </w:tcPr>
          <w:p w:rsidR="00223FC3" w:rsidRDefault="00D53518" w:rsidP="00223FC3">
            <w:pPr>
              <w:pStyle w:val="Heading1"/>
              <w:jc w:val="left"/>
            </w:pPr>
            <w:sdt>
              <w:sdtPr>
                <w:id w:val="1723097672"/>
                <w:placeholder>
                  <w:docPart w:val="CFD05C723A2446D7A37CF7C17079834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23FC3">
                  <w:t>Education</w:t>
                </w:r>
              </w:sdtContent>
            </w:sdt>
          </w:p>
          <w:p w:rsidR="00223FC3" w:rsidRPr="00223FC3" w:rsidRDefault="00223FC3" w:rsidP="00223FC3">
            <w:pPr>
              <w:pStyle w:val="TextLeft"/>
              <w:jc w:val="left"/>
              <w:rPr>
                <w:b/>
              </w:rPr>
            </w:pPr>
            <w:r w:rsidRPr="00223FC3">
              <w:rPr>
                <w:b/>
              </w:rPr>
              <w:t>Expected Graduation 2025</w:t>
            </w:r>
            <w:r w:rsidR="00875853">
              <w:rPr>
                <w:b/>
              </w:rPr>
              <w:t xml:space="preserve"> March</w:t>
            </w:r>
            <w:r w:rsidR="00264BD3">
              <w:rPr>
                <w:b/>
              </w:rPr>
              <w:t xml:space="preserve"> (</w:t>
            </w:r>
            <w:r w:rsidR="00875853">
              <w:rPr>
                <w:b/>
              </w:rPr>
              <w:t>completed, awaiting graduation</w:t>
            </w:r>
            <w:r w:rsidR="00264BD3">
              <w:rPr>
                <w:b/>
              </w:rPr>
              <w:t>)</w:t>
            </w:r>
          </w:p>
          <w:p w:rsidR="00223FC3" w:rsidRDefault="00223FC3" w:rsidP="00223FC3">
            <w:pPr>
              <w:pStyle w:val="TextLeft"/>
              <w:jc w:val="left"/>
            </w:pPr>
            <w:r>
              <w:t>Diploma in software development candidate</w:t>
            </w:r>
          </w:p>
          <w:p w:rsidR="00223FC3" w:rsidRDefault="00223FC3" w:rsidP="00223FC3">
            <w:pPr>
              <w:pStyle w:val="TextLeft"/>
              <w:jc w:val="left"/>
            </w:pPr>
            <w:r>
              <w:t>Rosebank college, Pretoria, Gauteng</w:t>
            </w:r>
          </w:p>
          <w:p w:rsidR="00223FC3" w:rsidRPr="00223FC3" w:rsidRDefault="00223FC3" w:rsidP="00223FC3">
            <w:pPr>
              <w:pStyle w:val="TextLeft"/>
              <w:jc w:val="left"/>
              <w:rPr>
                <w:b/>
              </w:rPr>
            </w:pPr>
          </w:p>
          <w:p w:rsidR="00223FC3" w:rsidRPr="00223FC3" w:rsidRDefault="00223FC3" w:rsidP="00223FC3">
            <w:pPr>
              <w:pStyle w:val="TextLeft"/>
              <w:jc w:val="left"/>
              <w:rPr>
                <w:b/>
              </w:rPr>
            </w:pPr>
            <w:r w:rsidRPr="00223FC3">
              <w:rPr>
                <w:b/>
              </w:rPr>
              <w:t>2020</w:t>
            </w:r>
          </w:p>
          <w:p w:rsidR="00223FC3" w:rsidRDefault="00223FC3" w:rsidP="00223FC3">
            <w:pPr>
              <w:pStyle w:val="TextLeft"/>
              <w:jc w:val="left"/>
            </w:pPr>
            <w:r>
              <w:t>High School Degree</w:t>
            </w:r>
          </w:p>
          <w:p w:rsidR="000E1D44" w:rsidRDefault="00223FC3" w:rsidP="00223FC3">
            <w:pPr>
              <w:pStyle w:val="TextLeft"/>
              <w:jc w:val="left"/>
            </w:pPr>
            <w:r>
              <w:t>The Glen high school, Pretoria, Gauteng</w:t>
            </w:r>
          </w:p>
          <w:p w:rsidR="000833E3" w:rsidRDefault="000833E3" w:rsidP="000833E3"/>
          <w:p w:rsidR="000833E3" w:rsidRDefault="000833E3" w:rsidP="000833E3"/>
          <w:p w:rsidR="000833E3" w:rsidRDefault="000833E3" w:rsidP="000833E3"/>
          <w:p w:rsidR="000833E3" w:rsidRDefault="000833E3" w:rsidP="000833E3"/>
          <w:p w:rsidR="000833E3" w:rsidRDefault="000833E3" w:rsidP="000833E3"/>
          <w:p w:rsidR="000833E3" w:rsidRPr="000833E3" w:rsidRDefault="000833E3" w:rsidP="000833E3">
            <w:pPr>
              <w:tabs>
                <w:tab w:val="left" w:pos="2016"/>
              </w:tabs>
            </w:pPr>
            <w:r>
              <w:tab/>
            </w:r>
          </w:p>
        </w:tc>
      </w:tr>
      <w:tr w:rsidR="000E1D44" w:rsidTr="00212883">
        <w:trPr>
          <w:trHeight w:val="2255"/>
        </w:trPr>
        <w:tc>
          <w:tcPr>
            <w:tcW w:w="1560" w:type="dxa"/>
            <w:tcBorders>
              <w:right w:val="single" w:sz="18" w:space="0" w:color="5F5F5F" w:themeColor="accent5"/>
            </w:tcBorders>
          </w:tcPr>
          <w:p w:rsidR="000E1D44" w:rsidRDefault="000E1D44"/>
        </w:tc>
        <w:tc>
          <w:tcPr>
            <w:tcW w:w="9447" w:type="dxa"/>
            <w:gridSpan w:val="3"/>
            <w:tcBorders>
              <w:left w:val="single" w:sz="18" w:space="0" w:color="5F5F5F" w:themeColor="accent5"/>
            </w:tcBorders>
          </w:tcPr>
          <w:p w:rsidR="000E1D44" w:rsidRDefault="00264BD3" w:rsidP="00A77921">
            <w:pPr>
              <w:pStyle w:val="Heading2"/>
            </w:pPr>
            <w:r>
              <w:t>Languages</w:t>
            </w:r>
          </w:p>
          <w:p w:rsidR="000E1D44" w:rsidRDefault="00264BD3" w:rsidP="00264BD3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>English</w:t>
            </w:r>
          </w:p>
          <w:p w:rsidR="00264BD3" w:rsidRDefault="00264BD3" w:rsidP="00264BD3">
            <w:pPr>
              <w:rPr>
                <w:color w:val="595959" w:themeColor="text1" w:themeTint="A6"/>
              </w:rPr>
            </w:pPr>
            <w:r w:rsidRPr="00264BD3">
              <w:rPr>
                <w:color w:val="595959" w:themeColor="text1" w:themeTint="A6"/>
              </w:rPr>
              <w:t>Xitsonga</w:t>
            </w:r>
          </w:p>
          <w:p w:rsidR="00264BD3" w:rsidRDefault="00264BD3" w:rsidP="00264BD3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Ndebele</w:t>
            </w:r>
          </w:p>
          <w:p w:rsidR="00264BD3" w:rsidRDefault="00264BD3" w:rsidP="00264BD3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Afrikaans</w:t>
            </w:r>
          </w:p>
          <w:p w:rsidR="00264BD3" w:rsidRDefault="00264BD3" w:rsidP="00264BD3">
            <w:pPr>
              <w:rPr>
                <w:color w:val="595959" w:themeColor="text1" w:themeTint="A6"/>
              </w:rPr>
            </w:pPr>
          </w:p>
          <w:p w:rsidR="00264BD3" w:rsidRPr="00264BD3" w:rsidRDefault="00264BD3" w:rsidP="00264BD3">
            <w:pPr>
              <w:rPr>
                <w:color w:val="595959" w:themeColor="text1" w:themeTint="A6"/>
              </w:rPr>
            </w:pPr>
          </w:p>
        </w:tc>
      </w:tr>
      <w:tr w:rsidR="00264BD3" w:rsidTr="00212883">
        <w:trPr>
          <w:trHeight w:val="152"/>
        </w:trPr>
        <w:tc>
          <w:tcPr>
            <w:tcW w:w="1560" w:type="dxa"/>
            <w:tcBorders>
              <w:right w:val="single" w:sz="18" w:space="0" w:color="5F5F5F" w:themeColor="accent5"/>
            </w:tcBorders>
          </w:tcPr>
          <w:p w:rsidR="00264BD3" w:rsidRPr="002C7FA2" w:rsidRDefault="00264BD3" w:rsidP="00264BD3">
            <w:pPr>
              <w:pStyle w:val="TextLeft"/>
              <w:rPr>
                <w:color w:val="595959" w:themeColor="text1" w:themeTint="A6"/>
              </w:rPr>
            </w:pPr>
          </w:p>
        </w:tc>
        <w:tc>
          <w:tcPr>
            <w:tcW w:w="9447" w:type="dxa"/>
            <w:gridSpan w:val="3"/>
            <w:tcBorders>
              <w:left w:val="single" w:sz="18" w:space="0" w:color="5F5F5F" w:themeColor="accent5"/>
              <w:bottom w:val="single" w:sz="8" w:space="0" w:color="5F5F5F" w:themeColor="accent5"/>
            </w:tcBorders>
          </w:tcPr>
          <w:p w:rsidR="00264BD3" w:rsidRDefault="00264BD3" w:rsidP="006F1D00"/>
        </w:tc>
      </w:tr>
      <w:tr w:rsidR="00E35804" w:rsidTr="00212883">
        <w:tc>
          <w:tcPr>
            <w:tcW w:w="1560" w:type="dxa"/>
            <w:tcBorders>
              <w:right w:val="single" w:sz="18" w:space="0" w:color="5F5F5F" w:themeColor="accent5"/>
            </w:tcBorders>
          </w:tcPr>
          <w:p w:rsidR="00E35804" w:rsidRPr="002C7FA2" w:rsidRDefault="00E35804" w:rsidP="006F1D00">
            <w:pPr>
              <w:rPr>
                <w:color w:val="595959" w:themeColor="text1" w:themeTint="A6"/>
              </w:rPr>
            </w:pPr>
          </w:p>
        </w:tc>
        <w:tc>
          <w:tcPr>
            <w:tcW w:w="6695" w:type="dxa"/>
            <w:tcBorders>
              <w:left w:val="single" w:sz="18" w:space="0" w:color="5F5F5F" w:themeColor="accent5"/>
            </w:tcBorders>
          </w:tcPr>
          <w:p w:rsidR="00E35804" w:rsidRDefault="00E35804" w:rsidP="006F1D00">
            <w:pPr>
              <w:pStyle w:val="Heading2"/>
            </w:pPr>
            <w:r>
              <w:t>Interests</w:t>
            </w:r>
          </w:p>
          <w:p w:rsidR="00E35804" w:rsidRDefault="00E35804" w:rsidP="006F1D0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Graphics design</w:t>
            </w:r>
          </w:p>
          <w:p w:rsidR="00E35804" w:rsidRDefault="00E35804" w:rsidP="006F1D0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3D Modeling</w:t>
            </w:r>
          </w:p>
          <w:p w:rsidR="00E35804" w:rsidRDefault="00E35804" w:rsidP="006F1D0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Animation creation</w:t>
            </w:r>
          </w:p>
          <w:p w:rsidR="00875853" w:rsidRDefault="00875853" w:rsidP="006F1D0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Web development</w:t>
            </w:r>
          </w:p>
          <w:p w:rsidR="00E35804" w:rsidRDefault="00E35804" w:rsidP="006F1D0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Music composing</w:t>
            </w:r>
          </w:p>
          <w:p w:rsidR="00E35804" w:rsidRPr="002C7FA2" w:rsidRDefault="00E35804" w:rsidP="006F1D0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Fitness challenges</w:t>
            </w:r>
          </w:p>
        </w:tc>
        <w:tc>
          <w:tcPr>
            <w:tcW w:w="2752" w:type="dxa"/>
            <w:gridSpan w:val="2"/>
          </w:tcPr>
          <w:p w:rsidR="00E35804" w:rsidRPr="002C7FA2" w:rsidRDefault="00E35804" w:rsidP="006F1D00">
            <w:pPr>
              <w:rPr>
                <w:color w:val="595959" w:themeColor="text1" w:themeTint="A6"/>
              </w:rPr>
            </w:pPr>
          </w:p>
        </w:tc>
      </w:tr>
      <w:tr w:rsidR="00212883" w:rsidTr="00212883">
        <w:trPr>
          <w:trHeight w:val="119"/>
        </w:trPr>
        <w:tc>
          <w:tcPr>
            <w:tcW w:w="1560" w:type="dxa"/>
            <w:tcBorders>
              <w:right w:val="single" w:sz="18" w:space="0" w:color="5F5F5F" w:themeColor="accent5"/>
            </w:tcBorders>
          </w:tcPr>
          <w:p w:rsidR="00212883" w:rsidRDefault="00212883" w:rsidP="006F1D00">
            <w:pPr>
              <w:pStyle w:val="TextLeft"/>
            </w:pPr>
          </w:p>
        </w:tc>
        <w:tc>
          <w:tcPr>
            <w:tcW w:w="9447" w:type="dxa"/>
            <w:gridSpan w:val="3"/>
            <w:tcBorders>
              <w:left w:val="single" w:sz="18" w:space="0" w:color="5F5F5F" w:themeColor="accent5"/>
            </w:tcBorders>
          </w:tcPr>
          <w:p w:rsidR="00212883" w:rsidRPr="006E70D3" w:rsidRDefault="00212883" w:rsidP="006F1D00">
            <w:pPr>
              <w:pStyle w:val="TextRight"/>
            </w:pPr>
          </w:p>
        </w:tc>
      </w:tr>
      <w:tr w:rsidR="00212883" w:rsidTr="00212883">
        <w:trPr>
          <w:trHeight w:val="119"/>
        </w:trPr>
        <w:tc>
          <w:tcPr>
            <w:tcW w:w="1560" w:type="dxa"/>
            <w:tcBorders>
              <w:right w:val="single" w:sz="18" w:space="0" w:color="5F5F5F" w:themeColor="accent5"/>
            </w:tcBorders>
          </w:tcPr>
          <w:p w:rsidR="00212883" w:rsidRDefault="00212883" w:rsidP="006F1D00">
            <w:pPr>
              <w:pStyle w:val="TextLeft"/>
            </w:pPr>
          </w:p>
        </w:tc>
        <w:tc>
          <w:tcPr>
            <w:tcW w:w="9447" w:type="dxa"/>
            <w:gridSpan w:val="3"/>
            <w:tcBorders>
              <w:left w:val="single" w:sz="18" w:space="0" w:color="5F5F5F" w:themeColor="accent5"/>
            </w:tcBorders>
          </w:tcPr>
          <w:p w:rsidR="00212883" w:rsidRDefault="00212883" w:rsidP="006F1D00">
            <w:pPr>
              <w:spacing w:before="100" w:beforeAutospacing="1" w:after="100" w:afterAutospacing="1"/>
              <w:ind w:left="720"/>
            </w:pPr>
          </w:p>
        </w:tc>
      </w:tr>
      <w:tr w:rsidR="00212883" w:rsidTr="00212883">
        <w:trPr>
          <w:trHeight w:val="119"/>
        </w:trPr>
        <w:tc>
          <w:tcPr>
            <w:tcW w:w="1560" w:type="dxa"/>
            <w:tcBorders>
              <w:right w:val="single" w:sz="18" w:space="0" w:color="5F5F5F" w:themeColor="accent5"/>
            </w:tcBorders>
          </w:tcPr>
          <w:p w:rsidR="00212883" w:rsidRDefault="00212883" w:rsidP="006F1D00">
            <w:pPr>
              <w:pStyle w:val="TextLeft"/>
            </w:pPr>
          </w:p>
        </w:tc>
        <w:tc>
          <w:tcPr>
            <w:tcW w:w="9447" w:type="dxa"/>
            <w:gridSpan w:val="3"/>
            <w:tcBorders>
              <w:left w:val="single" w:sz="18" w:space="0" w:color="5F5F5F" w:themeColor="accent5"/>
            </w:tcBorders>
          </w:tcPr>
          <w:p w:rsidR="00212883" w:rsidRDefault="00212883" w:rsidP="006F1D00">
            <w:pPr>
              <w:pStyle w:val="TextRight"/>
            </w:pPr>
          </w:p>
        </w:tc>
      </w:tr>
      <w:tr w:rsidR="00212883" w:rsidTr="00212883">
        <w:trPr>
          <w:trHeight w:val="87"/>
        </w:trPr>
        <w:tc>
          <w:tcPr>
            <w:tcW w:w="1560" w:type="dxa"/>
            <w:tcBorders>
              <w:right w:val="single" w:sz="18" w:space="0" w:color="5F5F5F" w:themeColor="accent5"/>
            </w:tcBorders>
          </w:tcPr>
          <w:p w:rsidR="00212883" w:rsidRDefault="00212883" w:rsidP="006F1D00"/>
        </w:tc>
        <w:tc>
          <w:tcPr>
            <w:tcW w:w="9447" w:type="dxa"/>
            <w:gridSpan w:val="3"/>
            <w:tcBorders>
              <w:left w:val="single" w:sz="18" w:space="0" w:color="5F5F5F" w:themeColor="accent5"/>
            </w:tcBorders>
          </w:tcPr>
          <w:p w:rsidR="00212883" w:rsidRDefault="00212883" w:rsidP="006F1D00">
            <w:pPr>
              <w:pStyle w:val="TextLeft"/>
              <w:jc w:val="left"/>
            </w:pPr>
          </w:p>
        </w:tc>
      </w:tr>
      <w:tr w:rsidR="00212883" w:rsidTr="00212883">
        <w:trPr>
          <w:trHeight w:val="119"/>
        </w:trPr>
        <w:tc>
          <w:tcPr>
            <w:tcW w:w="1560" w:type="dxa"/>
            <w:tcBorders>
              <w:right w:val="single" w:sz="18" w:space="0" w:color="5F5F5F" w:themeColor="accent5"/>
            </w:tcBorders>
          </w:tcPr>
          <w:p w:rsidR="00212883" w:rsidRDefault="00212883" w:rsidP="006F1D00"/>
        </w:tc>
        <w:tc>
          <w:tcPr>
            <w:tcW w:w="9447" w:type="dxa"/>
            <w:gridSpan w:val="3"/>
            <w:tcBorders>
              <w:left w:val="single" w:sz="18" w:space="0" w:color="5F5F5F" w:themeColor="accent5"/>
            </w:tcBorders>
          </w:tcPr>
          <w:p w:rsidR="00212883" w:rsidRPr="00264BD3" w:rsidRDefault="00212883" w:rsidP="006F1D00">
            <w:pPr>
              <w:rPr>
                <w:color w:val="595959" w:themeColor="text1" w:themeTint="A6"/>
              </w:rPr>
            </w:pPr>
          </w:p>
        </w:tc>
      </w:tr>
    </w:tbl>
    <w:p w:rsidR="00C55D85" w:rsidRDefault="00C55D85"/>
    <w:p w:rsidR="00223FC3" w:rsidRDefault="00223FC3"/>
    <w:p w:rsidR="00223FC3" w:rsidRDefault="00223FC3"/>
    <w:p w:rsidR="00223FC3" w:rsidRDefault="00223FC3"/>
    <w:sectPr w:rsidR="00223FC3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518" w:rsidRDefault="00D53518" w:rsidP="00F316AD">
      <w:r>
        <w:separator/>
      </w:r>
    </w:p>
  </w:endnote>
  <w:endnote w:type="continuationSeparator" w:id="0">
    <w:p w:rsidR="00D53518" w:rsidRDefault="00D5351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518" w:rsidRDefault="00D53518" w:rsidP="00F316AD">
      <w:r>
        <w:separator/>
      </w:r>
    </w:p>
  </w:footnote>
  <w:footnote w:type="continuationSeparator" w:id="0">
    <w:p w:rsidR="00D53518" w:rsidRDefault="00D53518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01447"/>
    <w:multiLevelType w:val="hybridMultilevel"/>
    <w:tmpl w:val="2FF2E5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36E1B"/>
    <w:multiLevelType w:val="multilevel"/>
    <w:tmpl w:val="8FF0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A2"/>
    <w:rsid w:val="000833E3"/>
    <w:rsid w:val="00087EFD"/>
    <w:rsid w:val="000E1D44"/>
    <w:rsid w:val="0020696E"/>
    <w:rsid w:val="00212883"/>
    <w:rsid w:val="00223FC3"/>
    <w:rsid w:val="002356A2"/>
    <w:rsid w:val="00264BD3"/>
    <w:rsid w:val="002C7FA2"/>
    <w:rsid w:val="002D12DA"/>
    <w:rsid w:val="003019B2"/>
    <w:rsid w:val="0034688D"/>
    <w:rsid w:val="003A56E7"/>
    <w:rsid w:val="0040233B"/>
    <w:rsid w:val="00511A6E"/>
    <w:rsid w:val="0052500A"/>
    <w:rsid w:val="0057534A"/>
    <w:rsid w:val="00605A5B"/>
    <w:rsid w:val="006C60E6"/>
    <w:rsid w:val="006E70D3"/>
    <w:rsid w:val="007B0F94"/>
    <w:rsid w:val="00875853"/>
    <w:rsid w:val="00A77921"/>
    <w:rsid w:val="00B575FB"/>
    <w:rsid w:val="00C1095A"/>
    <w:rsid w:val="00C55D85"/>
    <w:rsid w:val="00CA2273"/>
    <w:rsid w:val="00CD50FD"/>
    <w:rsid w:val="00D47124"/>
    <w:rsid w:val="00D53518"/>
    <w:rsid w:val="00DD5D7B"/>
    <w:rsid w:val="00E35804"/>
    <w:rsid w:val="00E75B73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EBEB9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5F5F5F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5F5F5F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5F5F5F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5F5F5F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5F5F5F" w:themeColor="accent5"/>
    </w:rPr>
  </w:style>
  <w:style w:type="paragraph" w:styleId="ListParagraph">
    <w:name w:val="List Paragraph"/>
    <w:basedOn w:val="Normal"/>
    <w:uiPriority w:val="34"/>
    <w:semiHidden/>
    <w:qFormat/>
    <w:rsid w:val="00223F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3FC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ZA" w:eastAsia="en-ZA"/>
    </w:rPr>
  </w:style>
  <w:style w:type="character" w:styleId="Strong">
    <w:name w:val="Strong"/>
    <w:basedOn w:val="DefaultParagraphFont"/>
    <w:uiPriority w:val="22"/>
    <w:qFormat/>
    <w:rsid w:val="00223F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hho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BB55112CE24BB6AF48F1D98733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DCC53-9825-4E8D-BD97-AFE474BCB6C6}"/>
      </w:docPartPr>
      <w:docPartBody>
        <w:p w:rsidR="00037115" w:rsidRDefault="007923B5">
          <w:pPr>
            <w:pStyle w:val="F8BB55112CE24BB6AF48F1D98733EEC0"/>
          </w:pPr>
          <w:r w:rsidRPr="00605A5B">
            <w:t>Contact</w:t>
          </w:r>
        </w:p>
      </w:docPartBody>
    </w:docPart>
    <w:docPart>
      <w:docPartPr>
        <w:name w:val="79F4BC9EA7CF46B898898B7C6A43D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20772-6FBE-49CF-9D7F-7FA9C65A72D8}"/>
      </w:docPartPr>
      <w:docPartBody>
        <w:p w:rsidR="00037115" w:rsidRDefault="007923B5">
          <w:pPr>
            <w:pStyle w:val="79F4BC9EA7CF46B898898B7C6A43D311"/>
          </w:pPr>
          <w:r w:rsidRPr="00605A5B">
            <w:t>Objective</w:t>
          </w:r>
        </w:p>
      </w:docPartBody>
    </w:docPart>
    <w:docPart>
      <w:docPartPr>
        <w:name w:val="2F7FD2A2D55047EABA7ACA509DD6C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368AB-4477-477D-96A8-EC68E2624F61}"/>
      </w:docPartPr>
      <w:docPartBody>
        <w:p w:rsidR="00037115" w:rsidRDefault="007923B5">
          <w:pPr>
            <w:pStyle w:val="2F7FD2A2D55047EABA7ACA509DD6C7D9"/>
          </w:pPr>
          <w:r>
            <w:t>Experience</w:t>
          </w:r>
        </w:p>
      </w:docPartBody>
    </w:docPart>
    <w:docPart>
      <w:docPartPr>
        <w:name w:val="BEA3F03B43FD4BB8BD7026B3529FC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2E523-F622-46AD-9D87-F54A23BF57D2}"/>
      </w:docPartPr>
      <w:docPartBody>
        <w:p w:rsidR="00037115" w:rsidRDefault="007923B5" w:rsidP="007923B5">
          <w:pPr>
            <w:pStyle w:val="BEA3F03B43FD4BB8BD7026B3529FC324"/>
          </w:pPr>
          <w:r w:rsidRPr="000E1D44">
            <w:t>Key Skills</w:t>
          </w:r>
        </w:p>
      </w:docPartBody>
    </w:docPart>
    <w:docPart>
      <w:docPartPr>
        <w:name w:val="CFD05C723A2446D7A37CF7C170798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55935-0506-44A0-B466-D5FA94CBBAA2}"/>
      </w:docPartPr>
      <w:docPartBody>
        <w:p w:rsidR="00037115" w:rsidRDefault="007923B5" w:rsidP="007923B5">
          <w:pPr>
            <w:pStyle w:val="CFD05C723A2446D7A37CF7C17079834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B5"/>
    <w:rsid w:val="00037115"/>
    <w:rsid w:val="007923B5"/>
    <w:rsid w:val="008D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85688585374FA39EDA72E984A67E29">
    <w:name w:val="A885688585374FA39EDA72E984A67E29"/>
  </w:style>
  <w:style w:type="character" w:styleId="Emphasis">
    <w:name w:val="Emphasis"/>
    <w:uiPriority w:val="20"/>
    <w:qFormat/>
    <w:rPr>
      <w:color w:val="4472C4" w:themeColor="accent5"/>
    </w:rPr>
  </w:style>
  <w:style w:type="paragraph" w:customStyle="1" w:styleId="8344902C035E4DC4989FD3ACA2B64BF7">
    <w:name w:val="8344902C035E4DC4989FD3ACA2B64BF7"/>
  </w:style>
  <w:style w:type="paragraph" w:customStyle="1" w:styleId="A6C8F9AC6DF94FF0AF6EB72DB2E7B48E">
    <w:name w:val="A6C8F9AC6DF94FF0AF6EB72DB2E7B48E"/>
  </w:style>
  <w:style w:type="paragraph" w:customStyle="1" w:styleId="F8BB55112CE24BB6AF48F1D98733EEC0">
    <w:name w:val="F8BB55112CE24BB6AF48F1D98733EEC0"/>
  </w:style>
  <w:style w:type="paragraph" w:customStyle="1" w:styleId="TextLeft">
    <w:name w:val="TextLeft"/>
    <w:basedOn w:val="Normal"/>
    <w:next w:val="Normal"/>
    <w:uiPriority w:val="4"/>
    <w:qFormat/>
    <w:rsid w:val="007923B5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B97C9D48FEDD46578FA47643DD6663F5">
    <w:name w:val="B97C9D48FEDD46578FA47643DD6663F5"/>
  </w:style>
  <w:style w:type="paragraph" w:customStyle="1" w:styleId="F6461D76BDE641B29DB170F1D5BD84AC">
    <w:name w:val="F6461D76BDE641B29DB170F1D5BD84AC"/>
  </w:style>
  <w:style w:type="paragraph" w:customStyle="1" w:styleId="D68AAE8C7A77491798F0E6249218FD87">
    <w:name w:val="D68AAE8C7A77491798F0E6249218FD87"/>
  </w:style>
  <w:style w:type="paragraph" w:customStyle="1" w:styleId="79F4BC9EA7CF46B898898B7C6A43D311">
    <w:name w:val="79F4BC9EA7CF46B898898B7C6A43D311"/>
  </w:style>
  <w:style w:type="paragraph" w:customStyle="1" w:styleId="5541C21B9FCE4179A64F88FC8BC5A5FD">
    <w:name w:val="5541C21B9FCE4179A64F88FC8BC5A5FD"/>
  </w:style>
  <w:style w:type="paragraph" w:customStyle="1" w:styleId="6C14458B054B46DE8E6E83792B1493D8">
    <w:name w:val="6C14458B054B46DE8E6E83792B1493D8"/>
  </w:style>
  <w:style w:type="paragraph" w:customStyle="1" w:styleId="CC0DEBB084E74205A5F9081CF380FF73">
    <w:name w:val="CC0DEBB084E74205A5F9081CF380FF73"/>
  </w:style>
  <w:style w:type="paragraph" w:customStyle="1" w:styleId="2F7FD2A2D55047EABA7ACA509DD6C7D9">
    <w:name w:val="2F7FD2A2D55047EABA7ACA509DD6C7D9"/>
  </w:style>
  <w:style w:type="paragraph" w:customStyle="1" w:styleId="9D40DED38AD444C2829D2BEB7B88C50D">
    <w:name w:val="9D40DED38AD444C2829D2BEB7B88C50D"/>
  </w:style>
  <w:style w:type="paragraph" w:customStyle="1" w:styleId="F39A586483714F299389675AC09B187F">
    <w:name w:val="F39A586483714F299389675AC09B187F"/>
  </w:style>
  <w:style w:type="paragraph" w:customStyle="1" w:styleId="00F4BE46C1E944828160E2A00D08B6FD">
    <w:name w:val="00F4BE46C1E944828160E2A00D08B6FD"/>
  </w:style>
  <w:style w:type="paragraph" w:customStyle="1" w:styleId="E02283B3553C47BDB98A35400A18E8A7">
    <w:name w:val="E02283B3553C47BDB98A35400A18E8A7"/>
  </w:style>
  <w:style w:type="paragraph" w:customStyle="1" w:styleId="DA9D3E340F344A1895566BB5B8828A8F">
    <w:name w:val="DA9D3E340F344A1895566BB5B8828A8F"/>
  </w:style>
  <w:style w:type="paragraph" w:customStyle="1" w:styleId="D717028882F84D7E83F4DCC768DBCCFA">
    <w:name w:val="D717028882F84D7E83F4DCC768DBCCFA"/>
  </w:style>
  <w:style w:type="paragraph" w:customStyle="1" w:styleId="D92D5B73AED2421C86AE8017C155AD4D">
    <w:name w:val="D92D5B73AED2421C86AE8017C155AD4D"/>
  </w:style>
  <w:style w:type="paragraph" w:customStyle="1" w:styleId="493800C53E6B48C798510C7E02C80E1A">
    <w:name w:val="493800C53E6B48C798510C7E02C80E1A"/>
  </w:style>
  <w:style w:type="paragraph" w:customStyle="1" w:styleId="3915C8C550394F809342CCA678E78A23">
    <w:name w:val="3915C8C550394F809342CCA678E78A23"/>
  </w:style>
  <w:style w:type="paragraph" w:customStyle="1" w:styleId="C7A8A8D6941546F4860169A26432962B">
    <w:name w:val="C7A8A8D6941546F4860169A26432962B"/>
  </w:style>
  <w:style w:type="paragraph" w:customStyle="1" w:styleId="032204505E7F47FC84C62FCD22B4E78B">
    <w:name w:val="032204505E7F47FC84C62FCD22B4E78B"/>
  </w:style>
  <w:style w:type="paragraph" w:customStyle="1" w:styleId="2A301D21CDDC40D59DBE6BA34D619662">
    <w:name w:val="2A301D21CDDC40D59DBE6BA34D619662"/>
  </w:style>
  <w:style w:type="paragraph" w:customStyle="1" w:styleId="FCD9021B0C3149EBA16A68D838D39E3A">
    <w:name w:val="FCD9021B0C3149EBA16A68D838D39E3A"/>
  </w:style>
  <w:style w:type="paragraph" w:customStyle="1" w:styleId="D642F2A5D34A450384CEF7E12EEBB4BC">
    <w:name w:val="D642F2A5D34A450384CEF7E12EEBB4BC"/>
  </w:style>
  <w:style w:type="paragraph" w:customStyle="1" w:styleId="9CF2CA4337A64F6E953CB0FEC3A60AA5">
    <w:name w:val="9CF2CA4337A64F6E953CB0FEC3A60AA5"/>
  </w:style>
  <w:style w:type="paragraph" w:customStyle="1" w:styleId="6358BE5951BB47E8B251AEDB68F03D5F">
    <w:name w:val="6358BE5951BB47E8B251AEDB68F03D5F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E6B6E42164AE4D3383D1C7F17E14C6E8">
    <w:name w:val="E6B6E42164AE4D3383D1C7F17E14C6E8"/>
  </w:style>
  <w:style w:type="paragraph" w:customStyle="1" w:styleId="747F87C52EEB4CF7AF9722A102E22CB4">
    <w:name w:val="747F87C52EEB4CF7AF9722A102E22CB4"/>
  </w:style>
  <w:style w:type="paragraph" w:customStyle="1" w:styleId="73DA0A2F01AE42A8B4CCAC7859937318">
    <w:name w:val="73DA0A2F01AE42A8B4CCAC7859937318"/>
  </w:style>
  <w:style w:type="paragraph" w:customStyle="1" w:styleId="89158A20E4314ECAA096973FF32A7185">
    <w:name w:val="89158A20E4314ECAA096973FF32A7185"/>
  </w:style>
  <w:style w:type="paragraph" w:customStyle="1" w:styleId="A5A6BE8E6529486BB6BAAAF34E034A0B">
    <w:name w:val="A5A6BE8E6529486BB6BAAAF34E034A0B"/>
  </w:style>
  <w:style w:type="paragraph" w:customStyle="1" w:styleId="BEA3F03B43FD4BB8BD7026B3529FC324">
    <w:name w:val="BEA3F03B43FD4BB8BD7026B3529FC324"/>
    <w:rsid w:val="007923B5"/>
  </w:style>
  <w:style w:type="paragraph" w:customStyle="1" w:styleId="9D87F1D2AA814BE0B991FAE1FC654B64">
    <w:name w:val="9D87F1D2AA814BE0B991FAE1FC654B64"/>
    <w:rsid w:val="007923B5"/>
  </w:style>
  <w:style w:type="paragraph" w:customStyle="1" w:styleId="CFD05C723A2446D7A37CF7C17079834B">
    <w:name w:val="CFD05C723A2446D7A37CF7C17079834B"/>
    <w:rsid w:val="007923B5"/>
  </w:style>
  <w:style w:type="paragraph" w:customStyle="1" w:styleId="22D8288FCB7541BCBAC3381DBC1242DA">
    <w:name w:val="22D8288FCB7541BCBAC3381DBC1242DA"/>
    <w:rsid w:val="007923B5"/>
  </w:style>
  <w:style w:type="paragraph" w:customStyle="1" w:styleId="A01860F61D8E4C61B0D3F4249646893C">
    <w:name w:val="A01860F61D8E4C61B0D3F4249646893C"/>
    <w:rsid w:val="007923B5"/>
  </w:style>
  <w:style w:type="paragraph" w:customStyle="1" w:styleId="05B8F17F16304443BC39FCC12F951DB5">
    <w:name w:val="05B8F17F16304443BC39FCC12F951DB5"/>
    <w:rsid w:val="007923B5"/>
  </w:style>
  <w:style w:type="paragraph" w:customStyle="1" w:styleId="5226E99A94E64B5D85A1CB4ED1965A37">
    <w:name w:val="5226E99A94E64B5D85A1CB4ED1965A37"/>
    <w:rsid w:val="007923B5"/>
  </w:style>
  <w:style w:type="paragraph" w:customStyle="1" w:styleId="5CE796C19535470CBF15699BC2559D8E">
    <w:name w:val="5CE796C19535470CBF15699BC2559D8E"/>
    <w:rsid w:val="007923B5"/>
  </w:style>
  <w:style w:type="paragraph" w:customStyle="1" w:styleId="9509662BB2D14C7B959E3B18C0E5D4E2">
    <w:name w:val="9509662BB2D14C7B959E3B18C0E5D4E2"/>
    <w:rsid w:val="007923B5"/>
  </w:style>
  <w:style w:type="paragraph" w:customStyle="1" w:styleId="6B54B3EC28E5470490AA8E3742B41EA4">
    <w:name w:val="6B54B3EC28E5470490AA8E3742B41EA4"/>
    <w:rsid w:val="007923B5"/>
  </w:style>
  <w:style w:type="paragraph" w:customStyle="1" w:styleId="919C87810D7546B6B05F5CB5D2D8257C">
    <w:name w:val="919C87810D7546B6B05F5CB5D2D8257C"/>
    <w:rsid w:val="007923B5"/>
  </w:style>
  <w:style w:type="paragraph" w:customStyle="1" w:styleId="0B46772444CD4017B6E36695397E52D9">
    <w:name w:val="0B46772444CD4017B6E36695397E52D9"/>
    <w:rsid w:val="007923B5"/>
  </w:style>
  <w:style w:type="paragraph" w:customStyle="1" w:styleId="51FEDB3F9B8D4A3B835CBE4B6A213640">
    <w:name w:val="51FEDB3F9B8D4A3B835CBE4B6A213640"/>
    <w:rsid w:val="007923B5"/>
  </w:style>
  <w:style w:type="paragraph" w:customStyle="1" w:styleId="651946ECAC43487E9DF0AA8D022AE9B2">
    <w:name w:val="651946ECAC43487E9DF0AA8D022AE9B2"/>
    <w:rsid w:val="007923B5"/>
  </w:style>
  <w:style w:type="paragraph" w:customStyle="1" w:styleId="2D67797B764C47F3931C1AB92B722020">
    <w:name w:val="2D67797B764C47F3931C1AB92B722020"/>
    <w:rsid w:val="007923B5"/>
  </w:style>
  <w:style w:type="paragraph" w:customStyle="1" w:styleId="BCF206B6F6C54DF29490C69495E2E0E0">
    <w:name w:val="BCF206B6F6C54DF29490C69495E2E0E0"/>
    <w:rsid w:val="007923B5"/>
  </w:style>
  <w:style w:type="paragraph" w:customStyle="1" w:styleId="3366BDB5DF094BE38C8346A9D1054FF0">
    <w:name w:val="3366BDB5DF094BE38C8346A9D1054FF0"/>
    <w:rsid w:val="007923B5"/>
  </w:style>
  <w:style w:type="paragraph" w:customStyle="1" w:styleId="B6A513E711F94BDCAC23C0DD67AB0FF4">
    <w:name w:val="B6A513E711F94BDCAC23C0DD67AB0FF4"/>
    <w:rsid w:val="007923B5"/>
  </w:style>
  <w:style w:type="paragraph" w:customStyle="1" w:styleId="0CF57B518EA344B495F2A805A2185E36">
    <w:name w:val="0CF57B518EA344B495F2A805A2185E36"/>
    <w:rsid w:val="007923B5"/>
  </w:style>
  <w:style w:type="paragraph" w:customStyle="1" w:styleId="3914BC464AE74C3D9FD5CCA8BAEBD2AD">
    <w:name w:val="3914BC464AE74C3D9FD5CCA8BAEBD2AD"/>
    <w:rsid w:val="007923B5"/>
  </w:style>
  <w:style w:type="paragraph" w:customStyle="1" w:styleId="99894E7780084B45933353D6F4FEA507">
    <w:name w:val="99894E7780084B45933353D6F4FEA507"/>
    <w:rsid w:val="007923B5"/>
  </w:style>
  <w:style w:type="paragraph" w:customStyle="1" w:styleId="61A16974EC8D449BA79D0EF53C419F4B">
    <w:name w:val="61A16974EC8D449BA79D0EF53C419F4B"/>
    <w:rsid w:val="007923B5"/>
  </w:style>
  <w:style w:type="paragraph" w:customStyle="1" w:styleId="5579AE30A30B4963BF570CF433D07BEC">
    <w:name w:val="5579AE30A30B4963BF570CF433D07BEC"/>
    <w:rsid w:val="007923B5"/>
  </w:style>
  <w:style w:type="paragraph" w:customStyle="1" w:styleId="393BB04C56C44A03B7B46E7DF2DD14AC">
    <w:name w:val="393BB04C56C44A03B7B46E7DF2DD14AC"/>
    <w:rsid w:val="007923B5"/>
  </w:style>
  <w:style w:type="paragraph" w:customStyle="1" w:styleId="9FFAABDB31B34A9B92FA31A7326BB504">
    <w:name w:val="9FFAABDB31B34A9B92FA31A7326BB504"/>
    <w:rsid w:val="007923B5"/>
  </w:style>
  <w:style w:type="paragraph" w:customStyle="1" w:styleId="543173CC20894266A7BF8D2094EC90A0">
    <w:name w:val="543173CC20894266A7BF8D2094EC90A0"/>
    <w:rsid w:val="007923B5"/>
  </w:style>
  <w:style w:type="paragraph" w:customStyle="1" w:styleId="E4E3C6A1EFEF48D58638BC0C94526765">
    <w:name w:val="E4E3C6A1EFEF48D58638BC0C94526765"/>
    <w:rsid w:val="007923B5"/>
  </w:style>
  <w:style w:type="paragraph" w:customStyle="1" w:styleId="D49D68B8353448968E8EB126874C4EE9">
    <w:name w:val="D49D68B8353448968E8EB126874C4EE9"/>
    <w:rsid w:val="007923B5"/>
  </w:style>
  <w:style w:type="paragraph" w:customStyle="1" w:styleId="54ACF84B89454E1591A1BD0C9BFDBD25">
    <w:name w:val="54ACF84B89454E1591A1BD0C9BFDBD25"/>
    <w:rsid w:val="007923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CBA344F-F3E0-4EEE-B536-179E7CFD7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2024-12-30T18:20:00Z</dcterms:created>
  <dcterms:modified xsi:type="dcterms:W3CDTF">2024-12-30T18:20:00Z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